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8BD" w:rsidRDefault="006D76A6" w:rsidP="00C648BD">
      <w:pPr>
        <w:rPr>
          <w:b/>
          <w:u w:val="single"/>
        </w:rPr>
      </w:pPr>
      <w:r w:rsidRPr="006D76A6">
        <w:rPr>
          <w:b/>
          <w:u w:val="single"/>
        </w:rPr>
        <w:t>QUESTION 1 :</w:t>
      </w:r>
    </w:p>
    <w:p w:rsidR="00E82FB1" w:rsidRPr="006D76A6" w:rsidRDefault="00E82FB1" w:rsidP="00C648BD">
      <w:pPr>
        <w:rPr>
          <w:b/>
          <w:u w:val="single"/>
        </w:rPr>
      </w:pPr>
    </w:p>
    <w:p w:rsidR="00C648BD" w:rsidRDefault="00C648BD" w:rsidP="00E82F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Adresse IP d’une machine du réseau  </w:t>
      </w:r>
      <w:r>
        <w:tab/>
      </w:r>
      <w:r>
        <w:tab/>
      </w:r>
      <w:r>
        <w:tab/>
      </w:r>
      <w:r>
        <w:tab/>
        <w:t>192.168.0.119</w:t>
      </w:r>
    </w:p>
    <w:p w:rsidR="00C648BD" w:rsidRDefault="00C648BD" w:rsidP="00E82F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Identifiant de cette machine sur le réseau (</w:t>
      </w:r>
      <w:proofErr w:type="spellStart"/>
      <w:r>
        <w:t>HostID</w:t>
      </w:r>
      <w:proofErr w:type="spellEnd"/>
      <w:r>
        <w:t>)</w:t>
      </w:r>
      <w:r>
        <w:tab/>
      </w:r>
      <w:r>
        <w:tab/>
        <w:t>0.0.0.119</w:t>
      </w:r>
    </w:p>
    <w:p w:rsidR="00C648BD" w:rsidRDefault="00C648BD" w:rsidP="00E82F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Masque du réseau en notation décimale pointée</w:t>
      </w:r>
      <w:r>
        <w:tab/>
      </w:r>
      <w:r>
        <w:tab/>
        <w:t xml:space="preserve"> 255.255.255.0</w:t>
      </w:r>
    </w:p>
    <w:p w:rsidR="00C648BD" w:rsidRDefault="00C648BD" w:rsidP="00E82F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Masque du réseau en notation CIDR</w:t>
      </w:r>
      <w:r w:rsidR="006D76A6">
        <w:tab/>
      </w:r>
      <w:r w:rsidR="006D76A6">
        <w:tab/>
      </w:r>
      <w:r w:rsidR="006D76A6">
        <w:tab/>
      </w:r>
      <w:r w:rsidR="006D76A6">
        <w:tab/>
        <w:t>192.168.0.119/24</w:t>
      </w:r>
    </w:p>
    <w:p w:rsidR="00C648BD" w:rsidRDefault="00C648BD" w:rsidP="00E82F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Adresse du réseau local (</w:t>
      </w:r>
      <w:proofErr w:type="spellStart"/>
      <w:r>
        <w:t>NetID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</w:r>
      <w:r w:rsidR="006D76A6">
        <w:t>192.168.0</w:t>
      </w:r>
    </w:p>
    <w:p w:rsidR="00C648BD" w:rsidRDefault="00C648BD" w:rsidP="00E82F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1ere adresse IP disponible pour une machine</w:t>
      </w:r>
      <w:r w:rsidR="006D76A6">
        <w:tab/>
      </w:r>
      <w:r w:rsidR="006D76A6">
        <w:tab/>
      </w:r>
      <w:r w:rsidR="006D76A6">
        <w:tab/>
      </w:r>
      <w:r w:rsidR="00E94C69">
        <w:t>192.168.0.1</w:t>
      </w:r>
    </w:p>
    <w:p w:rsidR="00C648BD" w:rsidRDefault="00C648BD" w:rsidP="00E82F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Dernière adresse IP disponibles pour une machine</w:t>
      </w:r>
      <w:r w:rsidR="006D76A6">
        <w:tab/>
      </w:r>
      <w:r w:rsidR="006D76A6">
        <w:tab/>
      </w:r>
      <w:r w:rsidR="00E94C69">
        <w:t>192.168.0.254</w:t>
      </w:r>
    </w:p>
    <w:p w:rsidR="00C648BD" w:rsidRDefault="00C648BD" w:rsidP="00E82F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Adresse de diffusion (broadcast)</w:t>
      </w:r>
      <w:r w:rsidR="00E94C69">
        <w:tab/>
      </w:r>
      <w:r w:rsidR="00E94C69">
        <w:tab/>
      </w:r>
      <w:r w:rsidR="00E94C69">
        <w:tab/>
      </w:r>
      <w:r w:rsidR="00E94C69">
        <w:tab/>
        <w:t>192.168.0.255</w:t>
      </w:r>
    </w:p>
    <w:p w:rsidR="00626759" w:rsidRDefault="00C648BD" w:rsidP="00E82F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Nombre maxi de machines</w:t>
      </w:r>
      <w:r w:rsidR="00E94C69">
        <w:tab/>
      </w:r>
      <w:r w:rsidR="00E94C69">
        <w:tab/>
      </w:r>
      <w:r w:rsidR="00E94C69">
        <w:tab/>
      </w:r>
      <w:r w:rsidR="00E94C69">
        <w:tab/>
      </w:r>
      <w:r w:rsidR="00E94C69">
        <w:tab/>
        <w:t>254</w:t>
      </w:r>
    </w:p>
    <w:p w:rsidR="00E82FB1" w:rsidRDefault="00E82FB1" w:rsidP="00E82FB1"/>
    <w:p w:rsidR="00E82FB1" w:rsidRDefault="00E82FB1" w:rsidP="00E82FB1">
      <w:r>
        <w:t xml:space="preserve">Question 2 : A partir de la représentation ci-dessus d’un « mini-internet », complétez dans la </w:t>
      </w:r>
      <w:proofErr w:type="spellStart"/>
      <w:r>
        <w:t>listeci</w:t>
      </w:r>
      <w:proofErr w:type="spellEnd"/>
      <w:r>
        <w:t>-</w:t>
      </w:r>
    </w:p>
    <w:p w:rsidR="00E82FB1" w:rsidRDefault="00E82FB1" w:rsidP="00E82FB1">
      <w:proofErr w:type="gramStart"/>
      <w:r>
        <w:t>dessous</w:t>
      </w:r>
      <w:proofErr w:type="gramEnd"/>
      <w:r>
        <w:t>, la composition des réseaux locaux.</w:t>
      </w:r>
    </w:p>
    <w:p w:rsidR="00E82FB1" w:rsidRDefault="00E82FB1" w:rsidP="00E82FB1"/>
    <w:p w:rsidR="00E82FB1" w:rsidRDefault="00E82FB1" w:rsidP="00280C66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E82FB1">
        <w:t>Réseau Local</w:t>
      </w:r>
      <w:r w:rsidRPr="00E82FB1">
        <w:tab/>
      </w:r>
      <w:r w:rsidRPr="00E82FB1">
        <w:tab/>
      </w:r>
      <w:r w:rsidRPr="00E82FB1">
        <w:tab/>
      </w:r>
      <w:r>
        <w:t xml:space="preserve"> Composition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</w:p>
    <w:p w:rsidR="00E82FB1" w:rsidRPr="00E82FB1" w:rsidRDefault="00E82FB1" w:rsidP="00280C66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 w:rsidRPr="00E82FB1">
        <w:rPr>
          <w:lang w:val="en-US"/>
        </w:rPr>
        <w:t>Switch R1</w:t>
      </w:r>
      <w:r w:rsidRPr="00E82FB1">
        <w:rPr>
          <w:lang w:val="en-US"/>
        </w:rPr>
        <w:tab/>
      </w:r>
      <w:r w:rsidRPr="00E82FB1">
        <w:rPr>
          <w:lang w:val="en-US"/>
        </w:rPr>
        <w:tab/>
      </w:r>
      <w:r w:rsidRPr="00E82FB1">
        <w:rPr>
          <w:lang w:val="en-US"/>
        </w:rPr>
        <w:tab/>
      </w:r>
      <w:proofErr w:type="gramStart"/>
      <w:r w:rsidRPr="00E82FB1">
        <w:rPr>
          <w:lang w:val="en-US"/>
        </w:rPr>
        <w:t>M1 ,</w:t>
      </w:r>
      <w:proofErr w:type="gramEnd"/>
      <w:r w:rsidRPr="00E82FB1">
        <w:rPr>
          <w:lang w:val="en-US"/>
        </w:rPr>
        <w:t xml:space="preserve"> M2 , M3</w:t>
      </w:r>
    </w:p>
    <w:p w:rsidR="00E82FB1" w:rsidRPr="00E82FB1" w:rsidRDefault="00E82FB1" w:rsidP="00280C66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 w:rsidRPr="00E82FB1">
        <w:rPr>
          <w:lang w:val="en-US"/>
        </w:rPr>
        <w:t>Switch R2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M4</w:t>
      </w:r>
      <w:r w:rsidRPr="00E82FB1">
        <w:rPr>
          <w:lang w:val="en-US"/>
        </w:rPr>
        <w:t> ,</w:t>
      </w:r>
      <w:proofErr w:type="gramEnd"/>
      <w:r>
        <w:rPr>
          <w:lang w:val="en-US"/>
        </w:rPr>
        <w:t xml:space="preserve"> M5 , M6</w:t>
      </w:r>
    </w:p>
    <w:p w:rsidR="00E82FB1" w:rsidRPr="00E82FB1" w:rsidRDefault="00E82FB1" w:rsidP="00280C66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 w:rsidRPr="00E82FB1">
        <w:rPr>
          <w:lang w:val="en-US"/>
        </w:rPr>
        <w:t>Switch R3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M7</w:t>
      </w:r>
      <w:r w:rsidRPr="00E82FB1">
        <w:rPr>
          <w:lang w:val="en-US"/>
        </w:rPr>
        <w:t> ,</w:t>
      </w:r>
      <w:proofErr w:type="gramEnd"/>
      <w:r>
        <w:rPr>
          <w:lang w:val="en-US"/>
        </w:rPr>
        <w:t xml:space="preserve"> M8 </w:t>
      </w:r>
    </w:p>
    <w:p w:rsidR="00E82FB1" w:rsidRPr="00E82FB1" w:rsidRDefault="00E82FB1" w:rsidP="00280C66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 w:rsidRPr="00E82FB1">
        <w:rPr>
          <w:lang w:val="en-US"/>
        </w:rPr>
        <w:t>Switch R4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M9</w:t>
      </w:r>
      <w:r w:rsidRPr="00E82FB1">
        <w:rPr>
          <w:lang w:val="en-US"/>
        </w:rPr>
        <w:t> ,</w:t>
      </w:r>
      <w:proofErr w:type="gramEnd"/>
      <w:r>
        <w:rPr>
          <w:lang w:val="en-US"/>
        </w:rPr>
        <w:t xml:space="preserve"> M10</w:t>
      </w:r>
    </w:p>
    <w:p w:rsidR="00E82FB1" w:rsidRPr="00E82FB1" w:rsidRDefault="00E82FB1" w:rsidP="00280C66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 w:rsidRPr="00E82FB1">
        <w:rPr>
          <w:lang w:val="en-US"/>
        </w:rPr>
        <w:t>Switch R5</w:t>
      </w:r>
      <w:r w:rsidRPr="00E82FB1">
        <w:rPr>
          <w:lang w:val="en-US"/>
        </w:rPr>
        <w:tab/>
      </w:r>
      <w:r w:rsidRPr="00E82FB1">
        <w:rPr>
          <w:lang w:val="en-US"/>
        </w:rPr>
        <w:tab/>
      </w:r>
      <w:r w:rsidRPr="00E82FB1">
        <w:rPr>
          <w:lang w:val="en-US"/>
        </w:rPr>
        <w:tab/>
      </w:r>
      <w:proofErr w:type="gramStart"/>
      <w:r w:rsidRPr="00E82FB1">
        <w:rPr>
          <w:lang w:val="en-US"/>
        </w:rPr>
        <w:t>M1</w:t>
      </w:r>
      <w:r>
        <w:rPr>
          <w:lang w:val="en-US"/>
        </w:rPr>
        <w:t>1</w:t>
      </w:r>
      <w:r w:rsidRPr="00E82FB1">
        <w:rPr>
          <w:lang w:val="en-US"/>
        </w:rPr>
        <w:t> ,</w:t>
      </w:r>
      <w:proofErr w:type="gramEnd"/>
      <w:r w:rsidRPr="00E82FB1">
        <w:rPr>
          <w:lang w:val="en-US"/>
        </w:rPr>
        <w:t xml:space="preserve"> M</w:t>
      </w:r>
      <w:r>
        <w:rPr>
          <w:lang w:val="en-US"/>
        </w:rPr>
        <w:t>1</w:t>
      </w:r>
      <w:r w:rsidRPr="00E82FB1">
        <w:rPr>
          <w:lang w:val="en-US"/>
        </w:rPr>
        <w:t>2</w:t>
      </w:r>
      <w:r>
        <w:rPr>
          <w:lang w:val="en-US"/>
        </w:rPr>
        <w:t xml:space="preserve"> </w:t>
      </w:r>
    </w:p>
    <w:p w:rsidR="00E82FB1" w:rsidRPr="00E82FB1" w:rsidRDefault="00E82FB1" w:rsidP="00280C66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 w:rsidRPr="00E82FB1">
        <w:rPr>
          <w:lang w:val="en-US"/>
        </w:rPr>
        <w:t>Switch R6</w:t>
      </w:r>
      <w:r w:rsidRPr="00E82FB1">
        <w:rPr>
          <w:lang w:val="en-US"/>
        </w:rPr>
        <w:tab/>
      </w:r>
      <w:r w:rsidRPr="00E82FB1">
        <w:rPr>
          <w:lang w:val="en-US"/>
        </w:rPr>
        <w:tab/>
      </w:r>
      <w:r w:rsidRPr="00E82FB1">
        <w:rPr>
          <w:lang w:val="en-US"/>
        </w:rPr>
        <w:tab/>
      </w:r>
      <w:proofErr w:type="gramStart"/>
      <w:r w:rsidRPr="00E82FB1">
        <w:rPr>
          <w:lang w:val="en-US"/>
        </w:rPr>
        <w:t>M1</w:t>
      </w:r>
      <w:r>
        <w:rPr>
          <w:lang w:val="en-US"/>
        </w:rPr>
        <w:t>3</w:t>
      </w:r>
      <w:r w:rsidRPr="00E82FB1">
        <w:rPr>
          <w:lang w:val="en-US"/>
        </w:rPr>
        <w:t> ,</w:t>
      </w:r>
      <w:proofErr w:type="gramEnd"/>
      <w:r>
        <w:rPr>
          <w:lang w:val="en-US"/>
        </w:rPr>
        <w:t xml:space="preserve"> M14 , M15</w:t>
      </w:r>
    </w:p>
    <w:p w:rsidR="00E82FB1" w:rsidRDefault="00E82FB1" w:rsidP="00E82FB1">
      <w:pPr>
        <w:rPr>
          <w:lang w:val="en-US"/>
        </w:rPr>
      </w:pPr>
    </w:p>
    <w:p w:rsidR="00E82FB1" w:rsidRDefault="00E82FB1" w:rsidP="00E82FB1">
      <w:r>
        <w:t>Question 3 : Complétez ci-dessous le trajet d’un paquet envoyé, si M1 veut communiquer avec M3</w:t>
      </w:r>
    </w:p>
    <w:p w:rsidR="00E82FB1" w:rsidRDefault="00E82FB1" w:rsidP="00E82FB1">
      <w:r w:rsidRPr="00E82FB1">
        <w:t>M1 →</w:t>
      </w:r>
      <w:r>
        <w:t xml:space="preserve"> Switch R1</w:t>
      </w:r>
      <w:r w:rsidRPr="00E82FB1">
        <w:t xml:space="preserve"> → M3</w:t>
      </w:r>
    </w:p>
    <w:p w:rsidR="007E3227" w:rsidRDefault="007E3227" w:rsidP="00E82FB1"/>
    <w:p w:rsidR="007E3227" w:rsidRDefault="007E3227" w:rsidP="007E3227">
      <w:r>
        <w:lastRenderedPageBreak/>
        <w:t>Question 4 : Complétez ci-dessous le trajet d’un paquet envoyé, si M1 veut communiquer avec M6</w:t>
      </w:r>
    </w:p>
    <w:p w:rsidR="007E3227" w:rsidRDefault="007E3227" w:rsidP="007E3227">
      <w:pPr>
        <w:rPr>
          <w:lang w:val="en-US"/>
        </w:rPr>
      </w:pPr>
      <w:r w:rsidRPr="00F71F05">
        <w:rPr>
          <w:lang w:val="en-US"/>
        </w:rPr>
        <w:t xml:space="preserve">M1 → Switch R1 → </w:t>
      </w:r>
      <w:proofErr w:type="spellStart"/>
      <w:r w:rsidRPr="00F71F05">
        <w:rPr>
          <w:lang w:val="en-US"/>
        </w:rPr>
        <w:t>Routeur</w:t>
      </w:r>
      <w:proofErr w:type="spellEnd"/>
      <w:r w:rsidR="00F71F05" w:rsidRPr="00F71F05">
        <w:rPr>
          <w:lang w:val="en-US"/>
        </w:rPr>
        <w:t xml:space="preserve"> A → </w:t>
      </w:r>
      <w:proofErr w:type="spellStart"/>
      <w:r w:rsidR="00F71F05" w:rsidRPr="00F71F05">
        <w:rPr>
          <w:lang w:val="en-US"/>
        </w:rPr>
        <w:t>Routeur</w:t>
      </w:r>
      <w:proofErr w:type="spellEnd"/>
      <w:r w:rsidR="00F71F05" w:rsidRPr="00F71F05">
        <w:rPr>
          <w:lang w:val="en-US"/>
        </w:rPr>
        <w:t xml:space="preserve"> B → Switch R2 →</w:t>
      </w:r>
      <w:r w:rsidR="00F71F05">
        <w:rPr>
          <w:lang w:val="en-US"/>
        </w:rPr>
        <w:t xml:space="preserve"> M6</w:t>
      </w:r>
    </w:p>
    <w:p w:rsidR="00F71F05" w:rsidRDefault="00F71F05" w:rsidP="007E3227">
      <w:pPr>
        <w:rPr>
          <w:lang w:val="en-US"/>
        </w:rPr>
      </w:pPr>
    </w:p>
    <w:p w:rsidR="00F71F05" w:rsidRPr="00F71F05" w:rsidRDefault="00F71F05" w:rsidP="00F71F05">
      <w:r w:rsidRPr="00F71F05">
        <w:t>Question 5 : Complétez ci-dessous le trajet d’un paquet envoyé, si M1 veut communiquer avec M9</w:t>
      </w:r>
    </w:p>
    <w:p w:rsidR="00F71F05" w:rsidRDefault="00F71F05" w:rsidP="00F71F05">
      <w:r w:rsidRPr="00F71F05">
        <w:t xml:space="preserve">M1 → Switch R1 → Routeur A → Routeur H → Routeur F → Routeur E →  </w:t>
      </w:r>
      <w:r>
        <w:t xml:space="preserve"> Switch R4</w:t>
      </w:r>
      <w:r w:rsidRPr="00F71F05">
        <w:t xml:space="preserve"> →</w:t>
      </w:r>
      <w:r>
        <w:t xml:space="preserve"> M9</w:t>
      </w:r>
    </w:p>
    <w:p w:rsidR="00AB063B" w:rsidRDefault="00AB063B" w:rsidP="00F71F05"/>
    <w:p w:rsidR="00AB063B" w:rsidRDefault="00AB063B" w:rsidP="00AB063B">
      <w:r>
        <w:t xml:space="preserve">Question 6 : S’il existe d’autres trajets possibles entre M1 et M9, </w:t>
      </w:r>
      <w:proofErr w:type="gramStart"/>
      <w:r>
        <w:t>écrivez les</w:t>
      </w:r>
      <w:proofErr w:type="gramEnd"/>
      <w:r>
        <w:t xml:space="preserve"> ci-dessous :</w:t>
      </w:r>
    </w:p>
    <w:p w:rsidR="00AB063B" w:rsidRDefault="00AB063B" w:rsidP="00AB063B">
      <w:r>
        <w:t xml:space="preserve">No1 :      </w:t>
      </w:r>
      <w:r w:rsidRPr="00F71F05">
        <w:t>M1 → Switch R1 → Routeur A → Rou</w:t>
      </w:r>
      <w:r>
        <w:t>teur B</w:t>
      </w:r>
      <w:r w:rsidRPr="00F71F05">
        <w:t xml:space="preserve"> → Rou</w:t>
      </w:r>
      <w:r>
        <w:t>teur D</w:t>
      </w:r>
      <w:r w:rsidRPr="00F71F05">
        <w:t xml:space="preserve"> → Routeur E →  </w:t>
      </w:r>
      <w:r>
        <w:t xml:space="preserve"> Switch R4</w:t>
      </w:r>
      <w:r w:rsidRPr="00F71F05">
        <w:t xml:space="preserve"> →</w:t>
      </w:r>
      <w:r>
        <w:t xml:space="preserve"> M9</w:t>
      </w:r>
    </w:p>
    <w:p w:rsidR="00AB063B" w:rsidRDefault="00AB063B" w:rsidP="00AB063B">
      <w:r>
        <w:t xml:space="preserve">No2 :      </w:t>
      </w:r>
      <w:r w:rsidRPr="00F71F05">
        <w:t>M1 → Switch R1 → Routeur A → Routeur H → Rou</w:t>
      </w:r>
      <w:r>
        <w:t>teur C</w:t>
      </w:r>
      <w:r w:rsidRPr="00F71F05">
        <w:t xml:space="preserve"> → Routeur E →  </w:t>
      </w:r>
      <w:r>
        <w:t xml:space="preserve"> Switch R4</w:t>
      </w:r>
      <w:r w:rsidRPr="00F71F05">
        <w:t xml:space="preserve"> →</w:t>
      </w:r>
      <w:r>
        <w:t xml:space="preserve"> M9</w:t>
      </w:r>
    </w:p>
    <w:p w:rsidR="00151141" w:rsidRDefault="00151141" w:rsidP="00AB063B"/>
    <w:p w:rsidR="00151141" w:rsidRDefault="00151141" w:rsidP="00AB063B">
      <w:r w:rsidRPr="00151141">
        <w:t>Question 7 : Combien d’interfaces réseau sont mises en œuvre par les routeurs G et F de la figure2 ?</w:t>
      </w:r>
    </w:p>
    <w:p w:rsidR="007A5ABC" w:rsidRDefault="007A5ABC" w:rsidP="00AB063B">
      <w:r>
        <w:t xml:space="preserve">Routeur G : 2 </w:t>
      </w:r>
    </w:p>
    <w:p w:rsidR="007A5ABC" w:rsidRDefault="007A5ABC" w:rsidP="00AB063B">
      <w:r>
        <w:t>Routeur F : 4</w:t>
      </w:r>
    </w:p>
    <w:p w:rsidR="007A5ABC" w:rsidRDefault="00C461E9" w:rsidP="00C461E9">
      <w:r>
        <w:tab/>
      </w:r>
    </w:p>
    <w:p w:rsidR="00AB063B" w:rsidRDefault="00AB063B" w:rsidP="00AB063B"/>
    <w:p w:rsidR="00AB063B" w:rsidRDefault="00C461E9" w:rsidP="00C461E9">
      <w:r>
        <w:t>Questio</w:t>
      </w:r>
      <w:r w:rsidRPr="00C461E9">
        <w:t xml:space="preserve">n 8 : En utilisant le premier modèle de représentation, établir la table de routage du </w:t>
      </w:r>
      <w:proofErr w:type="spellStart"/>
      <w:r w:rsidRPr="00C461E9">
        <w:t>rou-teur</w:t>
      </w:r>
      <w:proofErr w:type="spellEnd"/>
      <w:r w:rsidRPr="00C461E9">
        <w:t xml:space="preserve"> G.</w:t>
      </w:r>
    </w:p>
    <w:p w:rsidR="00C461E9" w:rsidRDefault="00C461E9" w:rsidP="00C461E9"/>
    <w:tbl>
      <w:tblPr>
        <w:tblW w:w="9360" w:type="dxa"/>
        <w:tblInd w:w="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35"/>
        <w:gridCol w:w="2775"/>
        <w:gridCol w:w="2085"/>
        <w:gridCol w:w="1965"/>
      </w:tblGrid>
      <w:tr w:rsidR="00C461E9" w:rsidTr="00C461E9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2535" w:type="dxa"/>
          </w:tcPr>
          <w:p w:rsidR="00C461E9" w:rsidRDefault="00C461E9" w:rsidP="00C461E9">
            <w:pPr>
              <w:ind w:left="37"/>
            </w:pPr>
            <w:r w:rsidRPr="00C461E9">
              <w:t>Adresse de destination</w:t>
            </w:r>
          </w:p>
        </w:tc>
        <w:tc>
          <w:tcPr>
            <w:tcW w:w="2775" w:type="dxa"/>
          </w:tcPr>
          <w:p w:rsidR="00C461E9" w:rsidRDefault="00C461E9" w:rsidP="00C461E9">
            <w:pPr>
              <w:ind w:left="132"/>
            </w:pPr>
            <w:r w:rsidRPr="00C461E9">
              <w:t>Masque de sous réseau</w:t>
            </w:r>
          </w:p>
        </w:tc>
        <w:tc>
          <w:tcPr>
            <w:tcW w:w="2085" w:type="dxa"/>
          </w:tcPr>
          <w:p w:rsidR="00C461E9" w:rsidRDefault="00C461E9" w:rsidP="00C461E9">
            <w:pPr>
              <w:ind w:left="152"/>
            </w:pPr>
            <w:r w:rsidRPr="00C461E9">
              <w:t>Passerelle suivante</w:t>
            </w:r>
          </w:p>
        </w:tc>
        <w:tc>
          <w:tcPr>
            <w:tcW w:w="1965" w:type="dxa"/>
          </w:tcPr>
          <w:p w:rsidR="00C461E9" w:rsidRDefault="00C461E9" w:rsidP="00C461E9">
            <w:pPr>
              <w:ind w:left="217"/>
            </w:pPr>
            <w:r w:rsidRPr="00C461E9">
              <w:t>Interface de sortie</w:t>
            </w:r>
          </w:p>
        </w:tc>
      </w:tr>
      <w:tr w:rsidR="00280C66" w:rsidTr="00C461E9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2535" w:type="dxa"/>
          </w:tcPr>
          <w:p w:rsidR="00280C66" w:rsidRPr="00C461E9" w:rsidRDefault="00392B83" w:rsidP="00C461E9">
            <w:pPr>
              <w:ind w:left="37"/>
            </w:pPr>
            <w:r>
              <w:t>10.0.0.0</w:t>
            </w:r>
          </w:p>
        </w:tc>
        <w:tc>
          <w:tcPr>
            <w:tcW w:w="2775" w:type="dxa"/>
          </w:tcPr>
          <w:p w:rsidR="00280C66" w:rsidRPr="00C461E9" w:rsidRDefault="00392B83" w:rsidP="00C461E9">
            <w:pPr>
              <w:ind w:left="132"/>
            </w:pPr>
            <w:r>
              <w:t>255.0.0.0</w:t>
            </w:r>
          </w:p>
        </w:tc>
        <w:tc>
          <w:tcPr>
            <w:tcW w:w="2085" w:type="dxa"/>
          </w:tcPr>
          <w:p w:rsidR="00280C66" w:rsidRPr="00C461E9" w:rsidRDefault="00392B83" w:rsidP="00C461E9">
            <w:pPr>
              <w:ind w:left="152"/>
            </w:pPr>
            <w:r>
              <w:t>10.255.255.254</w:t>
            </w:r>
          </w:p>
        </w:tc>
        <w:tc>
          <w:tcPr>
            <w:tcW w:w="1965" w:type="dxa"/>
          </w:tcPr>
          <w:p w:rsidR="00280C66" w:rsidRPr="00C461E9" w:rsidRDefault="00392B83" w:rsidP="00C461E9">
            <w:pPr>
              <w:ind w:left="217"/>
            </w:pPr>
            <w:r>
              <w:t>10.255.255.254</w:t>
            </w:r>
          </w:p>
        </w:tc>
      </w:tr>
      <w:tr w:rsidR="00A22FAB" w:rsidTr="00C461E9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2535" w:type="dxa"/>
          </w:tcPr>
          <w:p w:rsidR="00A22FAB" w:rsidRPr="00C461E9" w:rsidRDefault="00392B83" w:rsidP="00A22FAB">
            <w:r>
              <w:t>172.168.0.0</w:t>
            </w:r>
          </w:p>
        </w:tc>
        <w:tc>
          <w:tcPr>
            <w:tcW w:w="2775" w:type="dxa"/>
          </w:tcPr>
          <w:p w:rsidR="00A22FAB" w:rsidRPr="00C461E9" w:rsidRDefault="00392B83" w:rsidP="00C461E9">
            <w:pPr>
              <w:ind w:left="132"/>
            </w:pPr>
            <w:r>
              <w:t>255.255.0.0</w:t>
            </w:r>
          </w:p>
        </w:tc>
        <w:tc>
          <w:tcPr>
            <w:tcW w:w="2085" w:type="dxa"/>
          </w:tcPr>
          <w:p w:rsidR="00A22FAB" w:rsidRPr="00C461E9" w:rsidRDefault="00392B83" w:rsidP="00392B83">
            <w:r>
              <w:t>192.168.7.1</w:t>
            </w:r>
          </w:p>
        </w:tc>
        <w:tc>
          <w:tcPr>
            <w:tcW w:w="1965" w:type="dxa"/>
          </w:tcPr>
          <w:p w:rsidR="00A22FAB" w:rsidRPr="00C461E9" w:rsidRDefault="00392B83" w:rsidP="00C461E9">
            <w:pPr>
              <w:ind w:left="217"/>
            </w:pPr>
            <w:r>
              <w:t>192.168.7.2</w:t>
            </w:r>
          </w:p>
        </w:tc>
      </w:tr>
      <w:tr w:rsidR="00A22FAB" w:rsidTr="00C461E9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2535" w:type="dxa"/>
          </w:tcPr>
          <w:p w:rsidR="00A22FAB" w:rsidRPr="00C461E9" w:rsidRDefault="00392B83" w:rsidP="00A22FAB">
            <w:r>
              <w:t>172.169.0.0</w:t>
            </w:r>
          </w:p>
        </w:tc>
        <w:tc>
          <w:tcPr>
            <w:tcW w:w="2775" w:type="dxa"/>
          </w:tcPr>
          <w:p w:rsidR="00A22FAB" w:rsidRPr="00C461E9" w:rsidRDefault="00392B83" w:rsidP="00C461E9">
            <w:pPr>
              <w:ind w:left="132"/>
            </w:pPr>
            <w:r>
              <w:t>255.255.0.0</w:t>
            </w:r>
          </w:p>
        </w:tc>
        <w:tc>
          <w:tcPr>
            <w:tcW w:w="2085" w:type="dxa"/>
          </w:tcPr>
          <w:p w:rsidR="00A22FAB" w:rsidRPr="00C461E9" w:rsidRDefault="00392B83" w:rsidP="00C461E9">
            <w:pPr>
              <w:ind w:left="152"/>
            </w:pPr>
            <w:r>
              <w:t>192.168.7.1</w:t>
            </w:r>
          </w:p>
        </w:tc>
        <w:tc>
          <w:tcPr>
            <w:tcW w:w="1965" w:type="dxa"/>
          </w:tcPr>
          <w:p w:rsidR="00A22FAB" w:rsidRPr="00C461E9" w:rsidRDefault="00392B83" w:rsidP="00C461E9">
            <w:pPr>
              <w:ind w:left="217"/>
            </w:pPr>
            <w:r>
              <w:t>192.168.7.2</w:t>
            </w:r>
          </w:p>
        </w:tc>
      </w:tr>
      <w:tr w:rsidR="00A22FAB" w:rsidTr="00C461E9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2535" w:type="dxa"/>
          </w:tcPr>
          <w:p w:rsidR="00A22FAB" w:rsidRPr="00C461E9" w:rsidRDefault="00392B83" w:rsidP="00A22FAB">
            <w:r>
              <w:t>192.168.7.0</w:t>
            </w:r>
          </w:p>
        </w:tc>
        <w:tc>
          <w:tcPr>
            <w:tcW w:w="2775" w:type="dxa"/>
          </w:tcPr>
          <w:p w:rsidR="00A22FAB" w:rsidRPr="00C461E9" w:rsidRDefault="00392B83" w:rsidP="00C461E9">
            <w:pPr>
              <w:ind w:left="132"/>
            </w:pPr>
            <w:r>
              <w:t>255.255.255.0</w:t>
            </w:r>
          </w:p>
        </w:tc>
        <w:tc>
          <w:tcPr>
            <w:tcW w:w="2085" w:type="dxa"/>
          </w:tcPr>
          <w:p w:rsidR="00A22FAB" w:rsidRPr="00C461E9" w:rsidRDefault="00B064E7" w:rsidP="00C461E9">
            <w:pPr>
              <w:ind w:left="152"/>
            </w:pPr>
            <w:r>
              <w:t>192.168.7.2</w:t>
            </w:r>
          </w:p>
        </w:tc>
        <w:tc>
          <w:tcPr>
            <w:tcW w:w="1965" w:type="dxa"/>
          </w:tcPr>
          <w:p w:rsidR="00A22FAB" w:rsidRPr="00C461E9" w:rsidRDefault="00392B83" w:rsidP="00C461E9">
            <w:pPr>
              <w:ind w:left="217"/>
            </w:pPr>
            <w:r>
              <w:t>192.168.7.2</w:t>
            </w:r>
          </w:p>
        </w:tc>
      </w:tr>
    </w:tbl>
    <w:p w:rsidR="00C461E9" w:rsidRDefault="00C461E9"/>
    <w:p w:rsidR="000D5A37" w:rsidRDefault="000D5A37"/>
    <w:p w:rsidR="000D5A37" w:rsidRDefault="000D5A37"/>
    <w:p w:rsidR="000D5A37" w:rsidRDefault="000D5A37"/>
    <w:p w:rsidR="000D5A37" w:rsidRDefault="000D5A37" w:rsidP="000D5A37">
      <w:r>
        <w:lastRenderedPageBreak/>
        <w:t>Question 9 : Soit le réseau suivant :</w:t>
      </w:r>
    </w:p>
    <w:p w:rsidR="000D5A37" w:rsidRDefault="000D5A37" w:rsidP="000D5A37"/>
    <w:p w:rsidR="000D5A37" w:rsidRDefault="000D5A37" w:rsidP="000D5A37">
      <w:r>
        <w:t>- En supposant que le routeur R1 souhaite atteindre le réseau 192.168.1.0, indiquez le plus court</w:t>
      </w:r>
    </w:p>
    <w:p w:rsidR="000D5A37" w:rsidRDefault="000D5A37" w:rsidP="000D5A37">
      <w:proofErr w:type="gramStart"/>
      <w:r>
        <w:t>chemin</w:t>
      </w:r>
      <w:proofErr w:type="gramEnd"/>
      <w:r>
        <w:t xml:space="preserve"> déterminé par le protocole RIP.</w:t>
      </w:r>
    </w:p>
    <w:p w:rsidR="000D5A37" w:rsidRDefault="000D5A37" w:rsidP="000D5A37">
      <w:r>
        <w:t xml:space="preserve">R1 </w:t>
      </w:r>
      <w:r w:rsidR="00B1427A" w:rsidRPr="00F71F05">
        <w:t>→</w:t>
      </w:r>
      <w:r w:rsidR="00B1427A">
        <w:t xml:space="preserve"> R5 </w:t>
      </w:r>
      <w:r w:rsidR="00B1427A" w:rsidRPr="00F71F05">
        <w:t>→</w:t>
      </w:r>
      <w:r w:rsidR="00B1427A">
        <w:t xml:space="preserve"> R4 </w:t>
      </w:r>
      <w:r w:rsidR="00B1427A" w:rsidRPr="00F71F05">
        <w:t>→</w:t>
      </w:r>
      <w:r w:rsidR="00B1427A">
        <w:t xml:space="preserve"> Ordinateur</w:t>
      </w:r>
    </w:p>
    <w:p w:rsidR="00B1427A" w:rsidRDefault="00B1427A" w:rsidP="000D5A37"/>
    <w:p w:rsidR="00B1427A" w:rsidRDefault="00B1427A" w:rsidP="00B1427A">
      <w:r>
        <w:t>- En imaginant que les liens représentés sous forme d'éclairs soient « rapides » (de type Fibre optique</w:t>
      </w:r>
    </w:p>
    <w:p w:rsidR="00B1427A" w:rsidRDefault="00B1427A" w:rsidP="00B1427A">
      <w:proofErr w:type="gramStart"/>
      <w:r>
        <w:t>à</w:t>
      </w:r>
      <w:proofErr w:type="gramEnd"/>
      <w:r>
        <w:t xml:space="preserve"> 10 </w:t>
      </w:r>
      <w:proofErr w:type="spellStart"/>
      <w:r>
        <w:t>Gbps</w:t>
      </w:r>
      <w:proofErr w:type="spellEnd"/>
      <w:r>
        <w:t xml:space="preserve"> par exemple) et que les liens représentés sous forme de segments droits soient « lents »</w:t>
      </w:r>
    </w:p>
    <w:p w:rsidR="00B1427A" w:rsidRDefault="00B1427A" w:rsidP="00B1427A">
      <w:r>
        <w:t>(</w:t>
      </w:r>
      <w:proofErr w:type="gramStart"/>
      <w:r>
        <w:t>de</w:t>
      </w:r>
      <w:proofErr w:type="gramEnd"/>
      <w:r>
        <w:t xml:space="preserve"> type Wifi à 500 Mbps par exemple), indiquez alors le chemin le plus pertinent.</w:t>
      </w:r>
    </w:p>
    <w:p w:rsidR="00B1427A" w:rsidRDefault="00B1427A" w:rsidP="00B1427A">
      <w:r>
        <w:t xml:space="preserve">R1 </w:t>
      </w:r>
      <w:r w:rsidRPr="00F71F05">
        <w:t>→</w:t>
      </w:r>
      <w:r>
        <w:t xml:space="preserve"> R2 </w:t>
      </w:r>
      <w:r w:rsidRPr="00F71F05">
        <w:t>→</w:t>
      </w:r>
      <w:r>
        <w:t xml:space="preserve"> R3</w:t>
      </w:r>
      <w:r>
        <w:t xml:space="preserve"> </w:t>
      </w:r>
      <w:r w:rsidRPr="00F71F05">
        <w:t>→</w:t>
      </w:r>
      <w:r>
        <w:t xml:space="preserve"> R4</w:t>
      </w:r>
      <w:r>
        <w:t xml:space="preserve"> </w:t>
      </w:r>
      <w:r w:rsidRPr="00F71F05">
        <w:t>→</w:t>
      </w:r>
      <w:r>
        <w:t xml:space="preserve"> Ordinateur</w:t>
      </w:r>
    </w:p>
    <w:p w:rsidR="00B1427A" w:rsidRDefault="00B1427A" w:rsidP="00B1427A">
      <w:r w:rsidRPr="00B1427A">
        <w:t>Question 10 : Compléter le tableau ci-dessous en calculant le coût de chaque technologie de lien.</w:t>
      </w:r>
    </w:p>
    <w:tbl>
      <w:tblPr>
        <w:tblW w:w="0" w:type="auto"/>
        <w:tblInd w:w="-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6"/>
        <w:gridCol w:w="3938"/>
        <w:gridCol w:w="2395"/>
      </w:tblGrid>
      <w:tr w:rsidR="00B1427A" w:rsidTr="00B1427A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2910" w:type="dxa"/>
          </w:tcPr>
          <w:p w:rsidR="00B1427A" w:rsidRDefault="00B1427A" w:rsidP="00B1427A">
            <w:pPr>
              <w:ind w:left="97"/>
            </w:pPr>
            <w:r w:rsidRPr="00B1427A">
              <w:t>Technologie du lien</w:t>
            </w:r>
          </w:p>
        </w:tc>
        <w:tc>
          <w:tcPr>
            <w:tcW w:w="3945" w:type="dxa"/>
          </w:tcPr>
          <w:p w:rsidR="00B1427A" w:rsidRDefault="00B1427A" w:rsidP="00B1427A">
            <w:pPr>
              <w:ind w:left="777"/>
            </w:pPr>
            <w:r w:rsidRPr="00B1427A">
              <w:t>Débit du lien</w:t>
            </w:r>
          </w:p>
          <w:p w:rsidR="00B1427A" w:rsidRDefault="00B1427A" w:rsidP="00B1427A">
            <w:pPr>
              <w:ind w:left="777"/>
            </w:pPr>
            <w:r w:rsidRPr="00B1427A">
              <w:t>lien</w:t>
            </w:r>
          </w:p>
        </w:tc>
        <w:tc>
          <w:tcPr>
            <w:tcW w:w="2235" w:type="dxa"/>
          </w:tcPr>
          <w:p w:rsidR="00B1427A" w:rsidRDefault="00B1427A" w:rsidP="00B1427A">
            <w:pPr>
              <w:ind w:left="1832"/>
            </w:pPr>
            <w:r w:rsidRPr="00B1427A">
              <w:t xml:space="preserve">Coût du </w:t>
            </w:r>
          </w:p>
          <w:p w:rsidR="00B1427A" w:rsidRDefault="00B1427A" w:rsidP="00B1427A"/>
        </w:tc>
      </w:tr>
      <w:tr w:rsidR="00CF5B04" w:rsidTr="00B1427A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2910" w:type="dxa"/>
          </w:tcPr>
          <w:p w:rsidR="00CF5B04" w:rsidRPr="00CF5B04" w:rsidRDefault="00CF5B04" w:rsidP="00CF5B04">
            <w:pPr>
              <w:ind w:left="97"/>
              <w:rPr>
                <w:lang w:val="en-US"/>
              </w:rPr>
            </w:pPr>
            <w:proofErr w:type="spellStart"/>
            <w:r w:rsidRPr="00CF5B04">
              <w:rPr>
                <w:lang w:val="en-US"/>
              </w:rPr>
              <w:t>Fibre</w:t>
            </w:r>
            <w:proofErr w:type="spellEnd"/>
            <w:r w:rsidRPr="00CF5B04">
              <w:rPr>
                <w:lang w:val="en-US"/>
              </w:rPr>
              <w:t xml:space="preserve">, 5G 10 </w:t>
            </w:r>
            <w:proofErr w:type="spellStart"/>
            <w:r w:rsidRPr="00CF5B04">
              <w:rPr>
                <w:lang w:val="en-US"/>
              </w:rPr>
              <w:t>Gbit</w:t>
            </w:r>
            <w:proofErr w:type="spellEnd"/>
            <w:r w:rsidRPr="00CF5B04">
              <w:rPr>
                <w:lang w:val="en-US"/>
              </w:rPr>
              <w:t>/s</w:t>
            </w:r>
          </w:p>
        </w:tc>
        <w:tc>
          <w:tcPr>
            <w:tcW w:w="3945" w:type="dxa"/>
          </w:tcPr>
          <w:p w:rsidR="00CF5B04" w:rsidRPr="00CF5B04" w:rsidRDefault="00CF5B04" w:rsidP="00CF5B04">
            <w:pPr>
              <w:ind w:left="97"/>
              <w:rPr>
                <w:lang w:val="en-US"/>
              </w:rPr>
            </w:pPr>
            <w:r w:rsidRPr="00CF5B04">
              <w:rPr>
                <w:lang w:val="en-US"/>
              </w:rPr>
              <w:t xml:space="preserve">5G 10 </w:t>
            </w:r>
            <w:proofErr w:type="spellStart"/>
            <w:r w:rsidRPr="00CF5B04">
              <w:rPr>
                <w:lang w:val="en-US"/>
              </w:rPr>
              <w:t>Gbit</w:t>
            </w:r>
            <w:proofErr w:type="spellEnd"/>
            <w:r w:rsidRPr="00CF5B04">
              <w:rPr>
                <w:lang w:val="en-US"/>
              </w:rPr>
              <w:t>/s</w:t>
            </w:r>
          </w:p>
          <w:p w:rsidR="00CF5B04" w:rsidRPr="00B1427A" w:rsidRDefault="00CF5B04" w:rsidP="00B1427A">
            <w:pPr>
              <w:ind w:left="777"/>
            </w:pPr>
          </w:p>
        </w:tc>
        <w:tc>
          <w:tcPr>
            <w:tcW w:w="2235" w:type="dxa"/>
          </w:tcPr>
          <w:p w:rsidR="00CF5B04" w:rsidRPr="00B1427A" w:rsidRDefault="00CF5B04" w:rsidP="00B1427A">
            <w:pPr>
              <w:ind w:left="1832"/>
            </w:pPr>
          </w:p>
        </w:tc>
      </w:tr>
      <w:tr w:rsidR="00CF5B04" w:rsidTr="00B1427A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2910" w:type="dxa"/>
          </w:tcPr>
          <w:p w:rsidR="00CF5B04" w:rsidRPr="00CF5B04" w:rsidRDefault="00CF5B04" w:rsidP="00CF5B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Wifi</w:t>
            </w:r>
            <w:bookmarkStart w:id="0" w:name="_GoBack"/>
            <w:bookmarkEnd w:id="0"/>
            <w:proofErr w:type="spellEnd"/>
          </w:p>
        </w:tc>
        <w:tc>
          <w:tcPr>
            <w:tcW w:w="3945" w:type="dxa"/>
          </w:tcPr>
          <w:p w:rsidR="00CF5B04" w:rsidRPr="00CF5B04" w:rsidRDefault="00CF5B04" w:rsidP="00CF5B04">
            <w:pPr>
              <w:ind w:left="97"/>
              <w:rPr>
                <w:lang w:val="en-US"/>
              </w:rPr>
            </w:pPr>
            <w:r w:rsidRPr="00CF5B04">
              <w:rPr>
                <w:lang w:val="en-US"/>
              </w:rPr>
              <w:t>500 Mbit/s</w:t>
            </w:r>
          </w:p>
          <w:p w:rsidR="00CF5B04" w:rsidRPr="00CF5B04" w:rsidRDefault="00CF5B04" w:rsidP="00CF5B04">
            <w:pPr>
              <w:ind w:left="97"/>
              <w:rPr>
                <w:lang w:val="en-US"/>
              </w:rPr>
            </w:pPr>
          </w:p>
        </w:tc>
        <w:tc>
          <w:tcPr>
            <w:tcW w:w="2235" w:type="dxa"/>
          </w:tcPr>
          <w:p w:rsidR="00CF5B04" w:rsidRPr="00B1427A" w:rsidRDefault="00CF5B04" w:rsidP="00B1427A">
            <w:pPr>
              <w:ind w:left="1832"/>
            </w:pPr>
          </w:p>
        </w:tc>
      </w:tr>
      <w:tr w:rsidR="00CF5B04" w:rsidTr="00B1427A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2910" w:type="dxa"/>
          </w:tcPr>
          <w:p w:rsidR="00CF5B04" w:rsidRDefault="00CF5B04" w:rsidP="00CF5B04">
            <w:pPr>
              <w:ind w:left="97"/>
              <w:rPr>
                <w:lang w:val="en-US"/>
              </w:rPr>
            </w:pPr>
            <w:r>
              <w:rPr>
                <w:lang w:val="en-US"/>
              </w:rPr>
              <w:t>4G</w:t>
            </w:r>
          </w:p>
        </w:tc>
        <w:tc>
          <w:tcPr>
            <w:tcW w:w="3945" w:type="dxa"/>
          </w:tcPr>
          <w:p w:rsidR="00CF5B04" w:rsidRPr="00CF5B04" w:rsidRDefault="00CF5B04" w:rsidP="00CF5B04">
            <w:pPr>
              <w:ind w:left="97"/>
              <w:rPr>
                <w:lang w:val="en-US"/>
              </w:rPr>
            </w:pPr>
            <w:r w:rsidRPr="00CF5B04">
              <w:rPr>
                <w:lang w:val="en-US"/>
              </w:rPr>
              <w:t>300Mbit/s</w:t>
            </w:r>
          </w:p>
          <w:p w:rsidR="00CF5B04" w:rsidRPr="00CF5B04" w:rsidRDefault="00CF5B04" w:rsidP="00CF5B04">
            <w:pPr>
              <w:ind w:left="97"/>
              <w:rPr>
                <w:lang w:val="en-US"/>
              </w:rPr>
            </w:pPr>
          </w:p>
        </w:tc>
        <w:tc>
          <w:tcPr>
            <w:tcW w:w="2235" w:type="dxa"/>
          </w:tcPr>
          <w:p w:rsidR="00CF5B04" w:rsidRPr="00B1427A" w:rsidRDefault="00CF5B04" w:rsidP="00B1427A">
            <w:pPr>
              <w:ind w:left="1832"/>
            </w:pPr>
          </w:p>
        </w:tc>
      </w:tr>
      <w:tr w:rsidR="00CF5B04" w:rsidTr="00B1427A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2910" w:type="dxa"/>
          </w:tcPr>
          <w:p w:rsidR="00CF5B04" w:rsidRDefault="00CF5B04" w:rsidP="00CF5B04">
            <w:pPr>
              <w:ind w:left="97"/>
              <w:rPr>
                <w:lang w:val="en-US"/>
              </w:rPr>
            </w:pPr>
            <w:r w:rsidRPr="00CF5B04">
              <w:rPr>
                <w:lang w:val="en-US"/>
              </w:rPr>
              <w:t>Fast Ethernet, Satellite (2020)</w:t>
            </w:r>
          </w:p>
        </w:tc>
        <w:tc>
          <w:tcPr>
            <w:tcW w:w="3945" w:type="dxa"/>
          </w:tcPr>
          <w:p w:rsidR="00CF5B04" w:rsidRPr="00CF5B04" w:rsidRDefault="00CF5B04" w:rsidP="00CF5B04">
            <w:pPr>
              <w:ind w:left="97"/>
              <w:rPr>
                <w:lang w:val="en-US"/>
              </w:rPr>
            </w:pPr>
            <w:r w:rsidRPr="00CF5B04">
              <w:rPr>
                <w:lang w:val="en-US"/>
              </w:rPr>
              <w:t>100 Mbit/s</w:t>
            </w:r>
          </w:p>
          <w:p w:rsidR="00CF5B04" w:rsidRPr="00CF5B04" w:rsidRDefault="00CF5B04" w:rsidP="00CF5B04">
            <w:pPr>
              <w:ind w:left="97"/>
              <w:rPr>
                <w:lang w:val="en-US"/>
              </w:rPr>
            </w:pPr>
          </w:p>
        </w:tc>
        <w:tc>
          <w:tcPr>
            <w:tcW w:w="2235" w:type="dxa"/>
          </w:tcPr>
          <w:p w:rsidR="00CF5B04" w:rsidRPr="00B1427A" w:rsidRDefault="00CF5B04" w:rsidP="00B1427A">
            <w:pPr>
              <w:ind w:left="1832"/>
            </w:pPr>
          </w:p>
        </w:tc>
      </w:tr>
      <w:tr w:rsidR="00CF5B04" w:rsidTr="00B1427A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2910" w:type="dxa"/>
          </w:tcPr>
          <w:p w:rsidR="00CF5B04" w:rsidRPr="00CF5B04" w:rsidRDefault="00CF5B04" w:rsidP="00CF5B04">
            <w:pPr>
              <w:ind w:left="97"/>
              <w:rPr>
                <w:lang w:val="en-US"/>
              </w:rPr>
            </w:pPr>
            <w:r>
              <w:rPr>
                <w:lang w:val="en-US"/>
              </w:rPr>
              <w:t>ADSL</w:t>
            </w:r>
          </w:p>
        </w:tc>
        <w:tc>
          <w:tcPr>
            <w:tcW w:w="3945" w:type="dxa"/>
          </w:tcPr>
          <w:p w:rsidR="00CF5B04" w:rsidRPr="00CF5B04" w:rsidRDefault="00CF5B04" w:rsidP="00CF5B04">
            <w:pPr>
              <w:ind w:left="97"/>
              <w:rPr>
                <w:lang w:val="en-US"/>
              </w:rPr>
            </w:pPr>
            <w:r w:rsidRPr="00CF5B04">
              <w:rPr>
                <w:lang w:val="en-US"/>
              </w:rPr>
              <w:t xml:space="preserve"> 20 Mbit/s</w:t>
            </w:r>
          </w:p>
          <w:p w:rsidR="00CF5B04" w:rsidRPr="00CF5B04" w:rsidRDefault="00CF5B04" w:rsidP="00CF5B04">
            <w:pPr>
              <w:ind w:left="97"/>
              <w:rPr>
                <w:lang w:val="en-US"/>
              </w:rPr>
            </w:pPr>
          </w:p>
        </w:tc>
        <w:tc>
          <w:tcPr>
            <w:tcW w:w="2235" w:type="dxa"/>
          </w:tcPr>
          <w:p w:rsidR="00CF5B04" w:rsidRPr="00B1427A" w:rsidRDefault="00CF5B04" w:rsidP="00B1427A">
            <w:pPr>
              <w:ind w:left="1832"/>
            </w:pPr>
          </w:p>
        </w:tc>
      </w:tr>
      <w:tr w:rsidR="00CF5B04" w:rsidTr="00B1427A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2910" w:type="dxa"/>
          </w:tcPr>
          <w:p w:rsidR="00CF5B04" w:rsidRDefault="00CF5B04" w:rsidP="00CF5B04">
            <w:pPr>
              <w:ind w:left="97"/>
              <w:rPr>
                <w:lang w:val="en-US"/>
              </w:rPr>
            </w:pPr>
            <w:r w:rsidRPr="00CF5B04">
              <w:rPr>
                <w:lang w:val="en-US"/>
              </w:rPr>
              <w:t>Ethernet</w:t>
            </w:r>
          </w:p>
        </w:tc>
        <w:tc>
          <w:tcPr>
            <w:tcW w:w="3945" w:type="dxa"/>
          </w:tcPr>
          <w:p w:rsidR="00CF5B04" w:rsidRPr="00CF5B04" w:rsidRDefault="00CF5B04" w:rsidP="00CF5B04">
            <w:pPr>
              <w:ind w:left="97"/>
              <w:rPr>
                <w:lang w:val="en-US"/>
              </w:rPr>
            </w:pPr>
            <w:r w:rsidRPr="00CF5B04">
              <w:rPr>
                <w:lang w:val="en-US"/>
              </w:rPr>
              <w:t>1 Mbit/s</w:t>
            </w:r>
          </w:p>
        </w:tc>
        <w:tc>
          <w:tcPr>
            <w:tcW w:w="2235" w:type="dxa"/>
          </w:tcPr>
          <w:p w:rsidR="00CF5B04" w:rsidRPr="00B1427A" w:rsidRDefault="00CF5B04" w:rsidP="00B1427A">
            <w:pPr>
              <w:ind w:left="1832"/>
            </w:pPr>
          </w:p>
        </w:tc>
      </w:tr>
    </w:tbl>
    <w:p w:rsidR="00B1427A" w:rsidRDefault="00B1427A" w:rsidP="00B1427A"/>
    <w:p w:rsidR="00B1427A" w:rsidRDefault="00B1427A" w:rsidP="00B1427A"/>
    <w:p w:rsidR="00B1427A" w:rsidRPr="00F71F05" w:rsidRDefault="00B1427A" w:rsidP="00B1427A"/>
    <w:sectPr w:rsidR="00B1427A" w:rsidRPr="00F71F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7EE"/>
    <w:rsid w:val="000B34E0"/>
    <w:rsid w:val="000D5A37"/>
    <w:rsid w:val="00151141"/>
    <w:rsid w:val="00280C66"/>
    <w:rsid w:val="00392B83"/>
    <w:rsid w:val="004B17EE"/>
    <w:rsid w:val="00626759"/>
    <w:rsid w:val="006D76A6"/>
    <w:rsid w:val="007A5ABC"/>
    <w:rsid w:val="007E3227"/>
    <w:rsid w:val="00A22FAB"/>
    <w:rsid w:val="00AB063B"/>
    <w:rsid w:val="00B064E7"/>
    <w:rsid w:val="00B1427A"/>
    <w:rsid w:val="00C461E9"/>
    <w:rsid w:val="00C648BD"/>
    <w:rsid w:val="00CF5B04"/>
    <w:rsid w:val="00E82FB1"/>
    <w:rsid w:val="00E94C69"/>
    <w:rsid w:val="00F7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31C36595.dotm</Template>
  <TotalTime>73</TotalTime>
  <Pages>3</Pages>
  <Words>449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crn</Company>
  <LinksUpToDate>false</LinksUpToDate>
  <CharactersWithSpaces>2915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Ali </cp:lastModifiedBy>
  <cp:revision>9</cp:revision>
  <dcterms:created xsi:type="dcterms:W3CDTF">2021-03-29T12:10:00Z</dcterms:created>
  <dcterms:modified xsi:type="dcterms:W3CDTF">2021-03-29T13:20:00Z</dcterms:modified>
</cp:coreProperties>
</file>